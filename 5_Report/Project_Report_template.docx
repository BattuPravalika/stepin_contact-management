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66675</wp:posOffset>
                </wp:positionV>
                <wp:extent cx="5139690" cy="12319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IN"/>
                              </w:rPr>
                              <w:t xml:space="preserve">CONTACT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MANAGEMENT 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75pt;margin-top:5.25pt;height:97pt;width:404.7pt;z-index:251660288;mso-width-relative:margin;mso-height-relative:margin;" filled="f" stroked="f" coordsize="21600,21600" o:gfxdata="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266OdsAAAAKAQAADwAAAAAAAAABACAAAAAiAAAAZHJzL2Rvd25yZXYu&#10;eG1sUEsBAhQAFAAAAAgAh07iQM9v93oxAgAAe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hint="default" w:ascii="Arial" w:hAnsi="Arial" w:cs="Arial"/>
                          <w:sz w:val="56"/>
                          <w:lang w:val="en-IN"/>
                        </w:rPr>
                        <w:t xml:space="preserve">CONTACT 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>MANAGEMENT SYSTEM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1270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1" name="Freeform 105"/>
                        <wps:cNvSpPr/>
                        <wps:spPr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85838" y="0"/>
                              </a:cxn>
                              <a:cxn ang="0">
                                <a:pos x="0" y="1620837"/>
                              </a:cxn>
                              <a:cxn ang="0">
                                <a:pos x="985838" y="1620837"/>
                              </a:cxn>
                              <a:cxn ang="0">
                                <a:pos x="1233488" y="1246187"/>
                              </a:cxn>
                              <a:cxn ang="0">
                                <a:pos x="366713" y="1246187"/>
                              </a:cxn>
                              <a:cxn ang="0">
                                <a:pos x="1109663" y="0"/>
                              </a:cxn>
                              <a:cxn ang="0">
                                <a:pos x="985838" y="0"/>
                              </a:cxn>
                            </a:cxnLst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2" name="Freeform 106"/>
                        <wps:cNvSpPr/>
                        <wps:spPr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14388" y="0"/>
                              </a:cxn>
                              <a:cxn ang="0">
                                <a:pos x="123825" y="1136650"/>
                              </a:cxn>
                              <a:cxn ang="0">
                                <a:pos x="0" y="1136650"/>
                              </a:cxn>
                              <a:cxn ang="0">
                                <a:pos x="690563" y="0"/>
                              </a:cxn>
                            </a:cxnLst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margin;mso-height-relative:margin;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o:lock v:ext="edit" aspectratio="f"/>
                <v:shape id="Freeform 105" o:spid="_x0000_s1026" o:spt="100" style="position:absolute;left:0;top:0;height:16208;width:12334;" fillcolor="#058EFF" filled="t" stroked="f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0l0,1021,621,1021,777,785,231,785,699,0,621,0xe">
                  <v:path o:connecttype="custom" o:connectlocs="985838,0;0,1620837;985838,1620837;1233488,1246187;366713,1246187;1109663,0;985838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7191;top:0;height:11366;width:8144;" fillcolor="#058EFF" filled="t" stroked="f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0l513,0,78,716,0,716,435,0xe">
                  <v:path o:connecttype="custom" o:connectlocs="690563,0;814388,0;123825,1136650;0,1136650;690563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14605" b="10160"/>
                <wp:wrapNone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/>
                        <wps:spPr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8175" y="393700"/>
                              </a:cxn>
                              <a:cxn ang="0">
                                <a:pos x="1004888" y="393700"/>
                              </a:cxn>
                              <a:cxn ang="0">
                                <a:pos x="1249363" y="0"/>
                              </a:cxn>
                              <a:cxn ang="0">
                                <a:pos x="239713" y="0"/>
                              </a:cxn>
                              <a:cxn ang="0">
                                <a:pos x="0" y="390525"/>
                              </a:cxn>
                              <a:cxn ang="0">
                                <a:pos x="638175" y="393700"/>
                              </a:cxn>
                            </a:cxnLst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6" name="Freeform 102"/>
                        <wps:cNvSpPr/>
                        <wps:spPr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0563" y="0"/>
                              </a:cxn>
                              <a:cxn ang="0">
                                <a:pos x="809625" y="0"/>
                              </a:cxn>
                              <a:cxn ang="0">
                                <a:pos x="123825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90563" y="0"/>
                              </a:cxn>
                            </a:cxnLst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" name="Freeform 103"/>
                        <wps:cNvSpPr/>
                        <wps:spPr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2625" y="0"/>
                              </a:cxn>
                              <a:cxn ang="0">
                                <a:pos x="803275" y="0"/>
                              </a:cxn>
                              <a:cxn ang="0">
                                <a:pos x="120650" y="1123950"/>
                              </a:cxn>
                              <a:cxn ang="0">
                                <a:pos x="0" y="1123950"/>
                              </a:cxn>
                              <a:cxn ang="0">
                                <a:pos x="682625" y="0"/>
                              </a:cxn>
                            </a:cxnLst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margin;mso-height-relative:margin;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o:lock v:ext="edit" aspectratio="f"/>
                <v:shape id="Freeform 101" o:spid="_x0000_s1026" o:spt="100" style="position:absolute;left:51058;top:10748;height:3937;width:12493;" fillcolor="#058EFF" filled="t" stroked="f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l633,248,787,0,151,0,0,246,402,248xe">
                  <v:path o:connecttype="custom" o:connectlocs="638175,393700;1004888,393700;1249363,0;239713,0;0,390525;638175,3937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52375;top:15749;height:11240;width:8097;" fillcolor="#058EFF" filled="t" stroked="f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0l510,0,78,708,0,708,435,0xe">
                  <v:path o:connecttype="custom" o:connectlocs="690563,0;809625,0;123825,1123950;0,1123950;690563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48550;top:15749;height:11240;width:8032;" fillcolor="#058EFF" filled="t" stroked="f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0l506,0,76,708,0,708,430,0xe">
                  <v:path o:connecttype="custom"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>
                    <wp:start x="253" y="0"/>
                    <wp:lineTo x="253" y="5726"/>
                    <wp:lineTo x="16033" y="5726"/>
                    <wp:lineTo x="20305" y="-35"/>
                    <wp:lineTo x="253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margin;mso-height-relative:margin;" filled="f" stroked="f" coordsize="4743450,3181350" wrapcoords="253 0 253 5726 16033 5726 20305 -35 253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14-07-21</w:t>
            </w:r>
            <w:bookmarkStart w:id="4" w:name="_GoBack"/>
            <w:bookmarkEnd w:id="4"/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POTHARAJU AJAY KUMAR(314272)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165643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qFormat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qFormat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qFormat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qFormat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qFormat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qFormat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69DC9AD2-5F74-469D-8EAA-267578B9C345}">
  <ds:schemaRefs/>
</ds:datastoreItem>
</file>

<file path=customXml/itemProps5.xml><?xml version="1.0" encoding="utf-8"?>
<ds:datastoreItem xmlns:ds="http://schemas.openxmlformats.org/officeDocument/2006/customXml" ds:itemID="{9A526395-E708-476D-A790-22C99B02C1EA}">
  <ds:schemaRefs/>
</ds:datastoreItem>
</file>

<file path=customXml/itemProps6.xml><?xml version="1.0" encoding="utf-8"?>
<ds:datastoreItem xmlns:ds="http://schemas.openxmlformats.org/officeDocument/2006/customXml" ds:itemID="{AF67E4B1-C1FA-438A-A024-1C82CB9C2E5C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Company>Microsoft</Company>
  <Pages>2</Pages>
  <Words>31</Words>
  <Characters>179</Characters>
  <Lines>1</Lines>
  <Paragraphs>1</Paragraphs>
  <TotalTime>180</TotalTime>
  <ScaleCrop>false</ScaleCrop>
  <LinksUpToDate>false</LinksUpToDate>
  <CharactersWithSpaces>209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Lenovo</cp:lastModifiedBy>
  <cp:lastPrinted>2014-03-29T07:34:00Z</cp:lastPrinted>
  <dcterms:modified xsi:type="dcterms:W3CDTF">2021-09-06T16:49:57Z</dcterms:modified>
  <dc:title>&lt;Title of Proposal&gt;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1033-11.2.0.10294</vt:lpwstr>
  </property>
  <property fmtid="{D5CDD505-2E9C-101B-9397-08002B2CF9AE}" pid="11" name="ICV">
    <vt:lpwstr>8D1D43A97D52448B97F990C6A239A141</vt:lpwstr>
  </property>
</Properties>
</file>